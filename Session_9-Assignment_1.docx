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17722" w14:textId="77777777" w:rsidR="00610729" w:rsidRPr="00610729" w:rsidRDefault="00610729" w:rsidP="00610729">
      <w:pPr>
        <w:spacing w:after="240" w:line="240" w:lineRule="auto"/>
        <w:rPr>
          <w:rFonts w:ascii="Times New Roman" w:hAnsi="Times New Roman" w:cs="Times New Roman"/>
          <w:color w:val="000000"/>
          <w:sz w:val="23"/>
          <w:szCs w:val="23"/>
          <w:lang w:eastAsia="en-US"/>
        </w:rPr>
      </w:pPr>
      <w:r w:rsidRPr="00610729">
        <w:rPr>
          <w:rFonts w:ascii="Times New Roman" w:hAnsi="Times New Roman" w:cs="Times New Roman"/>
          <w:color w:val="000000"/>
          <w:sz w:val="23"/>
          <w:szCs w:val="23"/>
          <w:lang w:eastAsia="en-US"/>
        </w:rPr>
        <w:t>Here's the table of expected counts:</w:t>
      </w:r>
    </w:p>
    <w:tbl>
      <w:tblPr>
        <w:tblW w:w="1050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2405"/>
        <w:gridCol w:w="2097"/>
        <w:gridCol w:w="1668"/>
        <w:gridCol w:w="1503"/>
        <w:gridCol w:w="1250"/>
      </w:tblGrid>
      <w:tr w:rsidR="00610729" w:rsidRPr="00610729" w14:paraId="117E59B7" w14:textId="77777777" w:rsidTr="0061072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88438CE" w14:textId="77777777" w:rsidR="00610729" w:rsidRPr="00610729" w:rsidRDefault="00610729" w:rsidP="0061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US"/>
              </w:rPr>
            </w:pPr>
            <w:r w:rsidRPr="0061072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US"/>
              </w:rPr>
              <w:t> 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3840E6D" w14:textId="77777777" w:rsidR="00610729" w:rsidRPr="00610729" w:rsidRDefault="00610729" w:rsidP="0061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US"/>
              </w:rPr>
            </w:pPr>
            <w:r w:rsidRPr="0061072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US"/>
              </w:rPr>
              <w:t>High School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C2A5267" w14:textId="77777777" w:rsidR="00610729" w:rsidRPr="00610729" w:rsidRDefault="00610729" w:rsidP="0061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US"/>
              </w:rPr>
            </w:pPr>
            <w:r w:rsidRPr="0061072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US"/>
              </w:rPr>
              <w:t> Bachelors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EA7F4FC" w14:textId="77777777" w:rsidR="00610729" w:rsidRPr="00610729" w:rsidRDefault="00610729" w:rsidP="0061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US"/>
              </w:rPr>
            </w:pPr>
            <w:r w:rsidRPr="0061072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US"/>
              </w:rPr>
              <w:t>Masters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C6E50E6" w14:textId="77777777" w:rsidR="00610729" w:rsidRPr="00610729" w:rsidRDefault="00610729" w:rsidP="0061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US"/>
              </w:rPr>
            </w:pPr>
            <w:proofErr w:type="spellStart"/>
            <w:r w:rsidRPr="0061072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US"/>
              </w:rPr>
              <w:t>Ph.d.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F224A03" w14:textId="77777777" w:rsidR="00610729" w:rsidRPr="00610729" w:rsidRDefault="00610729" w:rsidP="0061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US"/>
              </w:rPr>
            </w:pPr>
            <w:r w:rsidRPr="0061072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US"/>
              </w:rPr>
              <w:t>Total</w:t>
            </w:r>
          </w:p>
        </w:tc>
      </w:tr>
      <w:tr w:rsidR="00610729" w:rsidRPr="00610729" w14:paraId="30E5AC55" w14:textId="77777777" w:rsidTr="0061072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7448870" w14:textId="77777777" w:rsidR="00610729" w:rsidRPr="00610729" w:rsidRDefault="00610729" w:rsidP="006107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US"/>
              </w:rPr>
            </w:pPr>
            <w:r w:rsidRPr="0061072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US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B330B0D" w14:textId="77777777" w:rsidR="00610729" w:rsidRPr="00610729" w:rsidRDefault="00610729" w:rsidP="0061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US"/>
              </w:rPr>
            </w:pPr>
            <w:r w:rsidRPr="0061072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US"/>
              </w:rPr>
              <w:t>50.886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03BCDCF" w14:textId="77777777" w:rsidR="00610729" w:rsidRPr="00610729" w:rsidRDefault="00610729" w:rsidP="0061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US"/>
              </w:rPr>
            </w:pPr>
            <w:r w:rsidRPr="0061072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US"/>
              </w:rPr>
              <w:t>49.868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153611B" w14:textId="77777777" w:rsidR="00610729" w:rsidRPr="00610729" w:rsidRDefault="00610729" w:rsidP="0061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US"/>
              </w:rPr>
            </w:pPr>
            <w:r w:rsidRPr="0061072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US"/>
              </w:rPr>
              <w:t>50.377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6C119A9" w14:textId="77777777" w:rsidR="00610729" w:rsidRPr="00610729" w:rsidRDefault="00610729" w:rsidP="0061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US"/>
              </w:rPr>
            </w:pPr>
            <w:r w:rsidRPr="0061072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US"/>
              </w:rPr>
              <w:t>49.868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9021B80" w14:textId="77777777" w:rsidR="00610729" w:rsidRPr="00610729" w:rsidRDefault="00610729" w:rsidP="0061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US"/>
              </w:rPr>
            </w:pPr>
            <w:r w:rsidRPr="0061072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US"/>
              </w:rPr>
              <w:t>201</w:t>
            </w:r>
          </w:p>
        </w:tc>
      </w:tr>
      <w:tr w:rsidR="00610729" w:rsidRPr="00610729" w14:paraId="1E39CE0D" w14:textId="77777777" w:rsidTr="0061072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6110082" w14:textId="77777777" w:rsidR="00610729" w:rsidRPr="00610729" w:rsidRDefault="00610729" w:rsidP="006107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US"/>
              </w:rPr>
            </w:pPr>
            <w:r w:rsidRPr="0061072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US"/>
              </w:rPr>
              <w:t>Male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54D6DF2" w14:textId="77777777" w:rsidR="00610729" w:rsidRPr="00610729" w:rsidRDefault="00610729" w:rsidP="0061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US"/>
              </w:rPr>
            </w:pPr>
            <w:r w:rsidRPr="0061072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US"/>
              </w:rPr>
              <w:t>49.114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67F93FD" w14:textId="77777777" w:rsidR="00610729" w:rsidRPr="00610729" w:rsidRDefault="00610729" w:rsidP="0061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US"/>
              </w:rPr>
            </w:pPr>
            <w:r w:rsidRPr="0061072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US"/>
              </w:rPr>
              <w:t>48.132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75D17CA" w14:textId="77777777" w:rsidR="00610729" w:rsidRPr="00610729" w:rsidRDefault="00610729" w:rsidP="0061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US"/>
              </w:rPr>
            </w:pPr>
            <w:r w:rsidRPr="0061072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US"/>
              </w:rPr>
              <w:t>48.623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9669A23" w14:textId="77777777" w:rsidR="00610729" w:rsidRPr="00610729" w:rsidRDefault="00610729" w:rsidP="0061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US"/>
              </w:rPr>
            </w:pPr>
            <w:r w:rsidRPr="0061072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US"/>
              </w:rPr>
              <w:t>48.132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0343749" w14:textId="77777777" w:rsidR="00610729" w:rsidRPr="00610729" w:rsidRDefault="00610729" w:rsidP="0061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US"/>
              </w:rPr>
            </w:pPr>
            <w:r w:rsidRPr="0061072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US"/>
              </w:rPr>
              <w:t>194</w:t>
            </w:r>
          </w:p>
        </w:tc>
      </w:tr>
      <w:tr w:rsidR="00610729" w:rsidRPr="00610729" w14:paraId="10C3DD31" w14:textId="77777777" w:rsidTr="0061072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AA29D2B" w14:textId="77777777" w:rsidR="00610729" w:rsidRPr="00610729" w:rsidRDefault="00610729" w:rsidP="0061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US"/>
              </w:rPr>
            </w:pPr>
            <w:r w:rsidRPr="0061072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US"/>
              </w:rPr>
              <w:t>Total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B74494C" w14:textId="77777777" w:rsidR="00610729" w:rsidRPr="00610729" w:rsidRDefault="00610729" w:rsidP="0061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US"/>
              </w:rPr>
            </w:pPr>
            <w:r w:rsidRPr="0061072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US"/>
              </w:rPr>
              <w:t>100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72CB7CE" w14:textId="77777777" w:rsidR="00610729" w:rsidRPr="00610729" w:rsidRDefault="00610729" w:rsidP="0061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US"/>
              </w:rPr>
            </w:pPr>
            <w:r w:rsidRPr="0061072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US"/>
              </w:rPr>
              <w:t>98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99459D1" w14:textId="77777777" w:rsidR="00610729" w:rsidRPr="00610729" w:rsidRDefault="00610729" w:rsidP="0061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US"/>
              </w:rPr>
            </w:pPr>
            <w:r w:rsidRPr="0061072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US"/>
              </w:rPr>
              <w:t>99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B4663B2" w14:textId="77777777" w:rsidR="00610729" w:rsidRPr="00610729" w:rsidRDefault="00610729" w:rsidP="0061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US"/>
              </w:rPr>
            </w:pPr>
            <w:r w:rsidRPr="0061072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US"/>
              </w:rPr>
              <w:t>98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66B630D" w14:textId="77777777" w:rsidR="00610729" w:rsidRPr="00610729" w:rsidRDefault="00610729" w:rsidP="0061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US"/>
              </w:rPr>
            </w:pPr>
            <w:r w:rsidRPr="0061072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US"/>
              </w:rPr>
              <w:t>395</w:t>
            </w:r>
          </w:p>
        </w:tc>
      </w:tr>
    </w:tbl>
    <w:p w14:paraId="450950D4" w14:textId="77777777" w:rsidR="00A97ECF" w:rsidRDefault="00A97ECF" w:rsidP="00610729"/>
    <w:p w14:paraId="116EBF6B" w14:textId="77777777" w:rsidR="00610729" w:rsidRDefault="00610729" w:rsidP="00610729">
      <w:pPr>
        <w:pStyle w:val="NormalWeb"/>
        <w:spacing w:before="0" w:beforeAutospacing="0" w:after="0" w:afterAutospacing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So, working this out, </w:t>
      </w:r>
      <w:r>
        <w:rPr>
          <w:rStyle w:val="mi"/>
          <w:rFonts w:ascii="STIXGeneral-Italic" w:hAnsi="STIXGeneral-Italic" w:cs="STIXGeneral-Italic"/>
          <w:color w:val="000000"/>
          <w:sz w:val="23"/>
          <w:szCs w:val="23"/>
          <w:bdr w:val="none" w:sz="0" w:space="0" w:color="auto" w:frame="1"/>
        </w:rPr>
        <w:t>χ</w:t>
      </w:r>
      <w:r>
        <w:rPr>
          <w:rStyle w:val="mn"/>
          <w:rFonts w:ascii="STIXGeneral-Regular" w:hAnsi="STIXGeneral-Regular" w:cs="STIXGeneral-Regular"/>
          <w:color w:val="000000"/>
          <w:sz w:val="17"/>
          <w:szCs w:val="17"/>
          <w:bdr w:val="none" w:sz="0" w:space="0" w:color="auto" w:frame="1"/>
        </w:rPr>
        <w:t>2</w:t>
      </w:r>
      <w:proofErr w:type="gramStart"/>
      <w:r>
        <w:rPr>
          <w:rStyle w:val="mo"/>
          <w:rFonts w:ascii="STIXGeneral-Regular" w:hAnsi="STIXGeneral-Regular" w:cs="STIXGeneral-Regular"/>
          <w:color w:val="000000"/>
          <w:sz w:val="23"/>
          <w:szCs w:val="23"/>
          <w:bdr w:val="none" w:sz="0" w:space="0" w:color="auto" w:frame="1"/>
        </w:rPr>
        <w:t>=(</w:t>
      </w:r>
      <w:proofErr w:type="gramEnd"/>
      <w:r>
        <w:rPr>
          <w:rStyle w:val="mn"/>
          <w:rFonts w:ascii="STIXGeneral-Regular" w:hAnsi="STIXGeneral-Regular" w:cs="STIXGeneral-Regular"/>
          <w:color w:val="000000"/>
          <w:sz w:val="23"/>
          <w:szCs w:val="23"/>
          <w:bdr w:val="none" w:sz="0" w:space="0" w:color="auto" w:frame="1"/>
        </w:rPr>
        <w:t>60</w:t>
      </w:r>
      <w:r>
        <w:rPr>
          <w:rStyle w:val="mo"/>
          <w:rFonts w:ascii="STIXGeneral-Regular" w:hAnsi="STIXGeneral-Regular" w:cs="STIXGeneral-Regular"/>
          <w:color w:val="000000"/>
          <w:sz w:val="23"/>
          <w:szCs w:val="23"/>
          <w:bdr w:val="none" w:sz="0" w:space="0" w:color="auto" w:frame="1"/>
        </w:rPr>
        <w:t>−</w:t>
      </w:r>
      <w:r>
        <w:rPr>
          <w:rStyle w:val="mn"/>
          <w:rFonts w:ascii="STIXGeneral-Regular" w:hAnsi="STIXGeneral-Regular" w:cs="STIXGeneral-Regular"/>
          <w:color w:val="000000"/>
          <w:sz w:val="23"/>
          <w:szCs w:val="23"/>
          <w:bdr w:val="none" w:sz="0" w:space="0" w:color="auto" w:frame="1"/>
        </w:rPr>
        <w:t>50.886</w:t>
      </w:r>
      <w:r>
        <w:rPr>
          <w:rStyle w:val="mo"/>
          <w:rFonts w:ascii="STIXGeneral-Regular" w:hAnsi="STIXGeneral-Regular" w:cs="STIXGeneral-Regular"/>
          <w:color w:val="000000"/>
          <w:sz w:val="23"/>
          <w:szCs w:val="23"/>
          <w:bdr w:val="none" w:sz="0" w:space="0" w:color="auto" w:frame="1"/>
        </w:rPr>
        <w:t>)</w:t>
      </w:r>
      <w:r>
        <w:rPr>
          <w:rStyle w:val="mn"/>
          <w:rFonts w:ascii="STIXGeneral-Regular" w:hAnsi="STIXGeneral-Regular" w:cs="STIXGeneral-Regular"/>
          <w:color w:val="000000"/>
          <w:sz w:val="17"/>
          <w:szCs w:val="17"/>
          <w:bdr w:val="none" w:sz="0" w:space="0" w:color="auto" w:frame="1"/>
        </w:rPr>
        <w:t>2</w:t>
      </w:r>
      <w:r>
        <w:rPr>
          <w:rStyle w:val="mo"/>
          <w:rFonts w:ascii="STIXGeneral-Regular" w:hAnsi="STIXGeneral-Regular" w:cs="STIXGeneral-Regular"/>
          <w:color w:val="000000"/>
          <w:sz w:val="23"/>
          <w:szCs w:val="23"/>
          <w:bdr w:val="none" w:sz="0" w:space="0" w:color="auto" w:frame="1"/>
        </w:rPr>
        <w:t>/</w:t>
      </w:r>
      <w:r>
        <w:rPr>
          <w:rStyle w:val="mn"/>
          <w:rFonts w:ascii="STIXGeneral-Regular" w:hAnsi="STIXGeneral-Regular" w:cs="STIXGeneral-Regular"/>
          <w:color w:val="000000"/>
          <w:sz w:val="23"/>
          <w:szCs w:val="23"/>
          <w:bdr w:val="none" w:sz="0" w:space="0" w:color="auto" w:frame="1"/>
        </w:rPr>
        <w:t>50.886</w:t>
      </w:r>
      <w:r>
        <w:rPr>
          <w:rStyle w:val="mo"/>
          <w:rFonts w:ascii="STIXGeneral-Regular" w:hAnsi="STIXGeneral-Regular" w:cs="STIXGeneral-Regular"/>
          <w:color w:val="000000"/>
          <w:sz w:val="23"/>
          <w:szCs w:val="23"/>
          <w:bdr w:val="none" w:sz="0" w:space="0" w:color="auto" w:frame="1"/>
        </w:rPr>
        <w:t>+⋯+(</w:t>
      </w:r>
      <w:r>
        <w:rPr>
          <w:rStyle w:val="mn"/>
          <w:rFonts w:ascii="STIXGeneral-Regular" w:hAnsi="STIXGeneral-Regular" w:cs="STIXGeneral-Regular"/>
          <w:color w:val="000000"/>
          <w:sz w:val="23"/>
          <w:szCs w:val="23"/>
          <w:bdr w:val="none" w:sz="0" w:space="0" w:color="auto" w:frame="1"/>
        </w:rPr>
        <w:t>57</w:t>
      </w:r>
      <w:r>
        <w:rPr>
          <w:rStyle w:val="mo"/>
          <w:rFonts w:ascii="STIXGeneral-Regular" w:hAnsi="STIXGeneral-Regular" w:cs="STIXGeneral-Regular"/>
          <w:color w:val="000000"/>
          <w:sz w:val="23"/>
          <w:szCs w:val="23"/>
          <w:bdr w:val="none" w:sz="0" w:space="0" w:color="auto" w:frame="1"/>
        </w:rPr>
        <w:t>−</w:t>
      </w:r>
      <w:r>
        <w:rPr>
          <w:rStyle w:val="mn"/>
          <w:rFonts w:ascii="STIXGeneral-Regular" w:hAnsi="STIXGeneral-Regular" w:cs="STIXGeneral-Regular"/>
          <w:color w:val="000000"/>
          <w:sz w:val="23"/>
          <w:szCs w:val="23"/>
          <w:bdr w:val="none" w:sz="0" w:space="0" w:color="auto" w:frame="1"/>
        </w:rPr>
        <w:t>48.132</w:t>
      </w:r>
      <w:r>
        <w:rPr>
          <w:rStyle w:val="mo"/>
          <w:rFonts w:ascii="STIXGeneral-Regular" w:hAnsi="STIXGeneral-Regular" w:cs="STIXGeneral-Regular"/>
          <w:color w:val="000000"/>
          <w:sz w:val="23"/>
          <w:szCs w:val="23"/>
          <w:bdr w:val="none" w:sz="0" w:space="0" w:color="auto" w:frame="1"/>
        </w:rPr>
        <w:t>)</w:t>
      </w:r>
      <w:r>
        <w:rPr>
          <w:rStyle w:val="mn"/>
          <w:rFonts w:ascii="STIXGeneral-Regular" w:hAnsi="STIXGeneral-Regular" w:cs="STIXGeneral-Regular"/>
          <w:color w:val="000000"/>
          <w:sz w:val="17"/>
          <w:szCs w:val="17"/>
          <w:bdr w:val="none" w:sz="0" w:space="0" w:color="auto" w:frame="1"/>
        </w:rPr>
        <w:t>2</w:t>
      </w:r>
      <w:r>
        <w:rPr>
          <w:rStyle w:val="mo"/>
          <w:rFonts w:ascii="STIXGeneral-Regular" w:hAnsi="STIXGeneral-Regular" w:cs="STIXGeneral-Regular"/>
          <w:color w:val="000000"/>
          <w:sz w:val="23"/>
          <w:szCs w:val="23"/>
          <w:bdr w:val="none" w:sz="0" w:space="0" w:color="auto" w:frame="1"/>
        </w:rPr>
        <w:t>/</w:t>
      </w:r>
      <w:r>
        <w:rPr>
          <w:rStyle w:val="mn"/>
          <w:rFonts w:ascii="STIXGeneral-Regular" w:hAnsi="STIXGeneral-Regular" w:cs="STIXGeneral-Regular"/>
          <w:color w:val="000000"/>
          <w:sz w:val="23"/>
          <w:szCs w:val="23"/>
          <w:bdr w:val="none" w:sz="0" w:space="0" w:color="auto" w:frame="1"/>
        </w:rPr>
        <w:t>48.132</w:t>
      </w:r>
      <w:r>
        <w:rPr>
          <w:rStyle w:val="mo"/>
          <w:rFonts w:ascii="STIXGeneral-Regular" w:hAnsi="STIXGeneral-Regular" w:cs="STIXGeneral-Regular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STIXGeneral-Regular" w:hAnsi="STIXGeneral-Regular" w:cs="STIXGeneral-Regular"/>
          <w:color w:val="000000"/>
          <w:sz w:val="23"/>
          <w:szCs w:val="23"/>
          <w:bdr w:val="none" w:sz="0" w:space="0" w:color="auto" w:frame="1"/>
        </w:rPr>
        <w:t>8.006</w:t>
      </w:r>
    </w:p>
    <w:p w14:paraId="60B21CA6" w14:textId="77777777" w:rsidR="00610729" w:rsidRDefault="00610729" w:rsidP="00610729">
      <w:pPr>
        <w:pStyle w:val="NormalWeb"/>
        <w:spacing w:before="0" w:beforeAutospacing="0" w:after="0" w:afterAutospacing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The critical value of </w:t>
      </w:r>
      <w:r>
        <w:rPr>
          <w:rStyle w:val="mi"/>
          <w:rFonts w:ascii="STIXGeneral-Italic" w:hAnsi="STIXGeneral-Italic" w:cs="STIXGeneral-Italic"/>
          <w:color w:val="000000"/>
          <w:sz w:val="23"/>
          <w:szCs w:val="23"/>
          <w:bdr w:val="none" w:sz="0" w:space="0" w:color="auto" w:frame="1"/>
        </w:rPr>
        <w:t>χ</w:t>
      </w:r>
      <w:r>
        <w:rPr>
          <w:rStyle w:val="mn"/>
          <w:rFonts w:ascii="STIXGeneral-Regular" w:hAnsi="STIXGeneral-Regular" w:cs="STIXGeneral-Regular"/>
          <w:color w:val="000000"/>
          <w:sz w:val="17"/>
          <w:szCs w:val="17"/>
          <w:bdr w:val="none" w:sz="0" w:space="0" w:color="auto" w:frame="1"/>
        </w:rPr>
        <w:t>2</w:t>
      </w:r>
      <w:r>
        <w:rPr>
          <w:color w:val="000000"/>
          <w:sz w:val="23"/>
          <w:szCs w:val="23"/>
        </w:rPr>
        <w:t xml:space="preserve"> with 3 </w:t>
      </w:r>
      <w:proofErr w:type="gramStart"/>
      <w:r>
        <w:rPr>
          <w:color w:val="000000"/>
          <w:sz w:val="23"/>
          <w:szCs w:val="23"/>
        </w:rPr>
        <w:t>degree</w:t>
      </w:r>
      <w:proofErr w:type="gramEnd"/>
      <w:r>
        <w:rPr>
          <w:color w:val="000000"/>
          <w:sz w:val="23"/>
          <w:szCs w:val="23"/>
        </w:rPr>
        <w:t xml:space="preserve"> of freedom is 7.815. Since 8.006 &gt; 7.815, therefore we reject the null hypothesis and conclude that the education level depends on gender at a 5% level of significance.</w:t>
      </w:r>
    </w:p>
    <w:p w14:paraId="2C01EFA9" w14:textId="77777777" w:rsidR="00610729" w:rsidRPr="00610729" w:rsidRDefault="00610729" w:rsidP="00610729">
      <w:bookmarkStart w:id="0" w:name="_GoBack"/>
      <w:bookmarkEnd w:id="0"/>
    </w:p>
    <w:sectPr w:rsidR="00610729" w:rsidRPr="00610729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AED16D" w14:textId="77777777" w:rsidR="006F0C3C" w:rsidRDefault="006F0C3C">
      <w:r>
        <w:separator/>
      </w:r>
    </w:p>
    <w:p w14:paraId="5CA539E2" w14:textId="77777777" w:rsidR="006F0C3C" w:rsidRDefault="006F0C3C"/>
  </w:endnote>
  <w:endnote w:type="continuationSeparator" w:id="0">
    <w:p w14:paraId="2B1F1FD8" w14:textId="77777777" w:rsidR="006F0C3C" w:rsidRDefault="006F0C3C">
      <w:r>
        <w:continuationSeparator/>
      </w:r>
    </w:p>
    <w:p w14:paraId="64156979" w14:textId="77777777" w:rsidR="006F0C3C" w:rsidRDefault="006F0C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IXGeneral-Italic">
    <w:charset w:val="00"/>
    <w:family w:val="auto"/>
    <w:pitch w:val="variable"/>
    <w:sig w:usb0="A00002BF" w:usb1="42000D4E" w:usb2="02000000" w:usb3="00000000" w:csb0="800001FF" w:csb1="00000000"/>
  </w:font>
  <w:font w:name="STIXGeneral-Regular">
    <w:charset w:val="00"/>
    <w:family w:val="auto"/>
    <w:pitch w:val="variable"/>
    <w:sig w:usb0="A00002FF" w:usb1="4203FDFF" w:usb2="02000020" w:usb3="00000000" w:csb0="8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8C446B" w14:textId="77777777" w:rsidR="00A97ECF" w:rsidRDefault="006F0C3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C73D9F" w14:textId="77777777" w:rsidR="006F0C3C" w:rsidRDefault="006F0C3C">
      <w:r>
        <w:separator/>
      </w:r>
    </w:p>
    <w:p w14:paraId="1893B5B6" w14:textId="77777777" w:rsidR="006F0C3C" w:rsidRDefault="006F0C3C"/>
  </w:footnote>
  <w:footnote w:type="continuationSeparator" w:id="0">
    <w:p w14:paraId="4B7E27C9" w14:textId="77777777" w:rsidR="006F0C3C" w:rsidRDefault="006F0C3C">
      <w:r>
        <w:continuationSeparator/>
      </w:r>
    </w:p>
    <w:p w14:paraId="41C933BE" w14:textId="77777777" w:rsidR="006F0C3C" w:rsidRDefault="006F0C3C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729"/>
    <w:rsid w:val="00610729"/>
    <w:rsid w:val="006F0C3C"/>
    <w:rsid w:val="00A9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3FD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10729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character" w:customStyle="1" w:styleId="mi">
    <w:name w:val="mi"/>
    <w:basedOn w:val="DefaultParagraphFont"/>
    <w:rsid w:val="00610729"/>
  </w:style>
  <w:style w:type="character" w:customStyle="1" w:styleId="mn">
    <w:name w:val="mn"/>
    <w:basedOn w:val="DefaultParagraphFont"/>
    <w:rsid w:val="00610729"/>
  </w:style>
  <w:style w:type="character" w:customStyle="1" w:styleId="mo">
    <w:name w:val="mo"/>
    <w:basedOn w:val="DefaultParagraphFont"/>
    <w:rsid w:val="00610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z002krv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IXGeneral-Italic">
    <w:charset w:val="00"/>
    <w:family w:val="auto"/>
    <w:pitch w:val="variable"/>
    <w:sig w:usb0="A00002BF" w:usb1="42000D4E" w:usb2="02000000" w:usb3="00000000" w:csb0="800001FF" w:csb1="00000000"/>
  </w:font>
  <w:font w:name="STIXGeneral-Regular">
    <w:charset w:val="00"/>
    <w:family w:val="auto"/>
    <w:pitch w:val="variable"/>
    <w:sig w:usb0="A00002FF" w:usb1="4203FDFF" w:usb2="02000020" w:usb3="00000000" w:csb0="8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35"/>
    <w:rsid w:val="007B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D6E71E4F71CF45B842B20D5BF48320">
    <w:name w:val="1AD6E71E4F71CF45B842B20D5BF48320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EDB8EEC89B35F746A23768ED1576FCC8">
    <w:name w:val="EDB8EEC89B35F746A23768ED1576FC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</TotalTime>
  <Pages>1</Pages>
  <Words>69</Words>
  <Characters>399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Ramesh.B.Y</dc:creator>
  <cp:keywords/>
  <dc:description/>
  <cp:lastModifiedBy>Ramesh.B.Y</cp:lastModifiedBy>
  <cp:revision>1</cp:revision>
  <dcterms:created xsi:type="dcterms:W3CDTF">2018-01-18T11:47:00Z</dcterms:created>
  <dcterms:modified xsi:type="dcterms:W3CDTF">2018-01-18T11:48:00Z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